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bookmarkEnd w:id="0"/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-599440</wp:posOffset>
                </wp:positionV>
                <wp:extent cx="1361440" cy="1752600"/>
                <wp:effectExtent l="8890" t="13970" r="10795" b="5080"/>
                <wp:wrapThrough wrapText="bothSides">
                  <wp:wrapPolygon>
                    <wp:start x="-151" y="0"/>
                    <wp:lineTo x="-151" y="21490"/>
                    <wp:lineTo x="21751" y="21490"/>
                    <wp:lineTo x="21751" y="0"/>
                    <wp:lineTo x="-151" y="0"/>
                  </wp:wrapPolygon>
                </wp:wrapThrough>
                <wp:docPr id="1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144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1210945" cy="1598295"/>
                                  <wp:effectExtent l="0" t="0" r="8255" b="1905"/>
                                  <wp:docPr id="14" name="Picture 14" descr="QQ图片201608192138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 descr="QQ图片2016081921384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0945" cy="1598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26" o:spt="1" style="position:absolute;left:0pt;margin-left:-51.6pt;margin-top:-47.2pt;height:138pt;width:107.2pt;mso-wrap-distance-left:9pt;mso-wrap-distance-right:9pt;mso-wrap-style:none;z-index:251661312;mso-width-relative:page;mso-height-relative:page;" fillcolor="#FFFFFF" filled="t" stroked="t" coordsize="21600,21600" wrapcoords="-151 0 -151 21490 21751 21490 21751 0 -151 0" o:gfxdata="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5AwQI&#10;2QAAAAwBAAAPAAAAAAAAAAEAIAAAACIAAABkcnMvZG93bnJldi54bWxQSwECFAAUAAAACACHTuJA&#10;4Tm8SyACAAA/BAAADgAAAAAAAAABACAAAAAoAQAAZHJzL2Uyb0RvYy54bWxQSwUGAAAAAAYABgBZ&#10;AQAAugUAAAAA&#10;">
                <v:fill on="t" focussize="0,0"/>
                <v:stroke color="#D8D8D8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drawing>
                          <wp:inline distT="0" distB="0" distL="114300" distR="114300">
                            <wp:extent cx="1210945" cy="1598295"/>
                            <wp:effectExtent l="0" t="0" r="8255" b="1905"/>
                            <wp:docPr id="14" name="Picture 14" descr="QQ图片201608192138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 descr="QQ图片2016081921384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0945" cy="1598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-1086485</wp:posOffset>
                </wp:positionH>
                <wp:positionV relativeFrom="paragraph">
                  <wp:posOffset>-1458595</wp:posOffset>
                </wp:positionV>
                <wp:extent cx="7414260" cy="147193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4260" cy="147193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0" o:spid="_x0000_s1026" o:spt="202" type="#_x0000_t202" style="position:absolute;left:0pt;margin-left:-85.55pt;margin-top:-114.85pt;height:115.9pt;width:583.8pt;z-index:251649024;mso-width-relative:page;mso-height-relative:page;" fillcolor="#5A5A5A" filled="t" stroked="f" coordsize="21600,21600" o:gfxdata="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xCfoQ9gAAAALAQAADwAAAAAAAAABACAAAAAiAAAAZHJzL2Rvd25yZXYu&#10;eG1sUEsBAhQAFAAAAAgAh07iQJOurig0AgAAVgQAAA4AAAAAAAAAAQAgAAAAJw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-1947545</wp:posOffset>
                </wp:positionH>
                <wp:positionV relativeFrom="paragraph">
                  <wp:posOffset>-2142490</wp:posOffset>
                </wp:positionV>
                <wp:extent cx="5213350" cy="1009650"/>
                <wp:effectExtent l="0" t="0" r="6985" b="63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268" cy="1009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rPr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7193280" cy="1614805"/>
                                  <wp:effectExtent l="0" t="0" r="0" b="635"/>
                                  <wp:docPr id="2" name="Image 2" descr="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 2" descr="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91513" cy="16146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3" o:spid="_x0000_s1026" o:spt="202" type="#_x0000_t202" style="position:absolute;left:0pt;margin-left:-153.35pt;margin-top:-168.7pt;height:79.5pt;width:410.5pt;z-index:251648000;mso-width-relative:page;mso-height-relative:page;" fillcolor="#FFFFFF [3201]" filled="t" stroked="f" coordsize="21600,21600" o:gfxdata="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QPJcTYAAAADgEAAA8AAAAAAAAAAQAgAAAAIgAAAGRycy9kb3ducmV2Lnht&#10;bFBLAQIUABQAAAAIAIdO4kAgd9+TMgIAAFYEAAAOAAAAAAAAAAEAIAAAACc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rPr>
                          <w:lang w:val="fr-FR" w:eastAsia="fr-FR"/>
                        </w:rPr>
                        <w:drawing>
                          <wp:inline distT="0" distB="0" distL="0" distR="0">
                            <wp:extent cx="7193280" cy="1614805"/>
                            <wp:effectExtent l="0" t="0" r="0" b="635"/>
                            <wp:docPr id="2" name="Image 2" descr="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 2" descr="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91513" cy="16146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-1015365</wp:posOffset>
                </wp:positionH>
                <wp:positionV relativeFrom="paragraph">
                  <wp:posOffset>-139065</wp:posOffset>
                </wp:positionV>
                <wp:extent cx="7424420" cy="1371600"/>
                <wp:effectExtent l="0" t="0" r="0" b="0"/>
                <wp:wrapThrough wrapText="bothSides">
                  <wp:wrapPolygon>
                    <wp:start x="111" y="0"/>
                    <wp:lineTo x="111" y="21300"/>
                    <wp:lineTo x="21393" y="21300"/>
                    <wp:lineTo x="21393" y="0"/>
                    <wp:lineTo x="111" y="0"/>
                  </wp:wrapPolygon>
                </wp:wrapThrough>
                <wp:docPr id="1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                      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Zhipeng YANG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                      Age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23                                               GitHub    </w: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"https://github.com/Voyager2718" </w:instrTex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https://github.com/Voyager2718</w: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                     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City - Country  Guangzhou - China                  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10"/>
                                <w:szCs w:val="1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Blog        </w: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"http://blog.csdn.net/voyager3" </w:instrTex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http://blog.csdn.net/voyager3</w: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                      Tél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+33 6 95 32 88 79                      StackOF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10"/>
                                <w:szCs w:val="1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"http://goo.gl/CiLWfL" </w:instrTex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http://goo.gl/CiLWfL</w:t>
                            </w:r>
                            <w:r>
                              <w:rPr>
                                <w:rFonts w:hint="eastAsia"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                      E-mail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"mailto:zhipeng.yang.it@hotmail.com" </w:instrTex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zhipeng.yang.it@hotmail.com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               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Available from November, 2016</w:t>
                            </w:r>
                          </w:p>
                          <w:p>
                            <w:pPr>
                              <w:rPr>
                                <w:color w:val="4F62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o:spt="1" style="position:absolute;left:0pt;margin-left:-79.95pt;margin-top:-10.95pt;height:108pt;width:584.6pt;mso-wrap-distance-left:9pt;mso-wrap-distance-right:9pt;z-index:251664384;mso-width-relative:page;mso-height-relative:page;" filled="f" stroked="f" coordsize="21600,21600" wrapcoords="111 0 111 21300 21393 21300 21393 0 111 0" o:gfxdata="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mpNk93AAAAA0BAAAPAAAAAAAAAAEAIAAAACIAAABkcnMvZG93bnJldi54bWxQ&#10;SwECFAAUAAAACACHTuJA/NtHwfMBAADPAwAADgAAAAAAAAABACAAAAArAQAAZHJzL2Uyb0RvYy54&#10;bWxQSwUGAAAAAAYABgBZAQAAk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/>
                          <w:b/>
                          <w:color w:val="FFFFFF" w:themeColor="background1"/>
                          <w:sz w:val="36"/>
                          <w:szCs w:val="36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                        </w:t>
                      </w:r>
                      <w:r>
                        <w:rPr>
                          <w:rFonts w:ascii="Arial" w:hAnsi="Arial"/>
                          <w:b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Zhipeng YANG</w:t>
                      </w:r>
                    </w:p>
                    <w:p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                      Age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23                                               GitHub    </w: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"https://github.com/Voyager2718" </w:instrTex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https://github.com/Voyager2718</w: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                     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City - Country  Guangzhou - China                  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10"/>
                          <w:szCs w:val="1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Blog        </w: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"http://blog.csdn.net/voyager3" </w:instrTex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http://blog.csdn.net/voyager3</w: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                      Tél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+33 6 95 32 88 79                      StackOF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10"/>
                          <w:szCs w:val="1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"http://goo.gl/CiLWfL" </w:instrTex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http://goo.gl/CiLWfL</w:t>
                      </w:r>
                      <w:r>
                        <w:rPr>
                          <w:rFonts w:hint="eastAsia"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                      E-mail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"mailto:zhipeng.yang.it@hotmail.com" </w:instrTex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zhipeng.yang.it@hotmail.com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               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Available from November, 2016</w:t>
                      </w:r>
                    </w:p>
                    <w:p>
                      <w:pPr>
                        <w:rPr>
                          <w:color w:val="4F6228"/>
                          <w:lang w:val="fr-FR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>
      <w:pPr/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-687070</wp:posOffset>
                </wp:positionH>
                <wp:positionV relativeFrom="paragraph">
                  <wp:posOffset>10795</wp:posOffset>
                </wp:positionV>
                <wp:extent cx="2286000" cy="1997710"/>
                <wp:effectExtent l="0" t="0" r="0" b="0"/>
                <wp:wrapTight wrapText="bothSides">
                  <wp:wrapPolygon>
                    <wp:start x="864" y="992"/>
                    <wp:lineTo x="20736" y="992"/>
                    <wp:lineTo x="20736" y="20608"/>
                    <wp:lineTo x="864" y="20608"/>
                    <wp:lineTo x="864" y="992"/>
                  </wp:wrapPolygon>
                </wp:wrapTight>
                <wp:docPr id="1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99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b/>
                                <w:bCs w:val="0"/>
                                <w:color w:val="E36C0A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E36C0A"/>
                                <w:sz w:val="36"/>
                                <w:szCs w:val="36"/>
                                <w:lang w:val="en-US"/>
                              </w:rPr>
                              <w:t>SKILLS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Languages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Frameworks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Mobile App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Database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Server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Version Ctrl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Prog languages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Others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Platforms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" o:spid="_x0000_s1026" o:spt="202" type="#_x0000_t202" style="position:absolute;left:0pt;margin-left:-54.1pt;margin-top:0.85pt;height:157.3pt;width:180pt;mso-wrap-distance-left:9pt;mso-wrap-distance-right:9pt;z-index:251651072;mso-width-relative:page;mso-height-relative:page;" filled="f" stroked="f" coordsize="21600,21600" wrapcoords="864 992 20736 992 20736 20608 864 20608 864 992" o:gfxdata="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e&#10;+ZNi1gAAAAoBAAAPAAAAAAAAAAEAIAAAACIAAABkcnMvZG93bnJldi54bWxQSwECFAAUAAAACACH&#10;TuJAUYZKq+0BAADPAwAADgAAAAAAAAABACAAAAAlAQAAZHJzL2Uyb0RvYy54bWxQSwUGAAAAAAYA&#10;BgBZAQAAhAUAAAAA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rPr>
                          <w:rFonts w:ascii="Arial" w:hAnsi="Arial"/>
                          <w:b/>
                          <w:bCs w:val="0"/>
                          <w:color w:val="E36C0A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E36C0A"/>
                          <w:sz w:val="36"/>
                          <w:szCs w:val="36"/>
                          <w:lang w:val="en-US"/>
                        </w:rPr>
                        <w:t>SKILLS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15"/>
                          <w:szCs w:val="15"/>
                          <w:lang w:val="en-US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Languages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Frameworks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Mobile App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Database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Server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Version Ctrl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Prog languages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Others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bCs w:val="0"/>
                          <w:color w:val="000000"/>
                          <w:sz w:val="20"/>
                          <w:szCs w:val="20"/>
                          <w:lang w:val="en-US"/>
                        </w:rPr>
                        <w:t>Platforms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/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-2325370</wp:posOffset>
                </wp:positionH>
                <wp:positionV relativeFrom="paragraph">
                  <wp:posOffset>134620</wp:posOffset>
                </wp:positionV>
                <wp:extent cx="7200900" cy="0"/>
                <wp:effectExtent l="0" t="0" r="19050" b="19050"/>
                <wp:wrapNone/>
                <wp:docPr id="7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36C0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" o:spid="_x0000_s1026" o:spt="20" style="position:absolute;left:0pt;margin-left:-183.1pt;margin-top:10.6pt;height:0pt;width:567pt;z-index:251658240;mso-width-relative:page;mso-height-relative:page;" filled="f" stroked="t" coordsize="21600,21600" o:gfxdata="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0akiD2AAAAAoBAAAPAAAAAAAAAAEAIAAAACIAAABkcnMvZG93bnJldi54bWxQSwECFAAU&#10;AAAACACHTuJAE/MAHLgBAABbAwAADgAAAAAAAAABACAAAAAnAQAAZHJzL2Uyb0RvYy54bWxQSwUG&#10;AAAAAAYABgBZAQAAUQUAAAAA&#10;">
                <v:fill on="f" focussize="0,0"/>
                <v:stroke color="#E36C0A" joinstyle="round"/>
                <v:imagedata o:title=""/>
                <o:lock v:ext="edit" aspectratio="f"/>
              </v:line>
            </w:pict>
          </mc:Fallback>
        </mc:AlternateContent>
      </w:r>
    </w:p>
    <w:p>
      <w:pPr/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-1357630</wp:posOffset>
                </wp:positionH>
                <wp:positionV relativeFrom="paragraph">
                  <wp:posOffset>62230</wp:posOffset>
                </wp:positionV>
                <wp:extent cx="6054090" cy="14071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2405" y="2491105"/>
                          <a:ext cx="6054090" cy="1407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English (IELTS 6.5, Speaking 7.5), French (B2), Cantonese, Mandarin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AngularJS, Angular 2, Drupal 7, Ionic 2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PostgreSQL, MySQL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Apache 2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Git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C, C++, C# (Win32), Haskell, Java, JavaScript, PHP, Prolog (Swi), Python 3, R, TypeScript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Npm, Bower, Bootstrap, CSS3, HTML5, Design Patterns (Decorator, Singleton, etc), MVC development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Linux,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6.9pt;margin-top:4.9pt;height:110.8pt;width:476.7pt;z-index:251667456;mso-width-relative:page;mso-height-relative:page;" filled="f" stroked="f" coordsize="21600,21600" o:gfxdata="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MAP3c3AAA&#10;AAoBAAAPAAAAAAAAAAEAIAAAACIAAABkcnMvZG93bnJldi54bWxQSwECFAAUAAAACACHTuJA0lxf&#10;YRoCAAAmBAAADgAAAAAAAAABACAAAAAr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English (IELTS 6.5, Speaking 7.5), French (B2), Cantonese, Mandarin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AngularJS, Angular 2, Drupal 7, Ionic 2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Android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PostgreSQL, MySQL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Apache 2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Git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C, C++, C# (Win32), Haskell, Java, JavaScript, PHP, Prolog (Swi), Python 3, R, TypeScript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Npm, Bower, Bootstrap, CSS3, HTML5, Design Patterns (Decorator, Singleton, etc), MVC development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US"/>
                        </w:rPr>
                        <w:t>Linux, Windows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/>
    </w:p>
    <w:p>
      <w:pPr>
        <w:ind w:hanging="1276"/>
      </w:pP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-2317115</wp:posOffset>
                </wp:positionH>
                <wp:positionV relativeFrom="paragraph">
                  <wp:posOffset>974725</wp:posOffset>
                </wp:positionV>
                <wp:extent cx="7200900" cy="0"/>
                <wp:effectExtent l="0" t="0" r="19050" b="19050"/>
                <wp:wrapNone/>
                <wp:docPr id="6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36C0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4" o:spid="_x0000_s1026" o:spt="20" style="position:absolute;left:0pt;margin-left:-182.45pt;margin-top:76.75pt;height:0pt;width:567pt;z-index:251657216;mso-width-relative:page;mso-height-relative:page;" filled="f" stroked="t" coordsize="21600,21600" o:gfxdata="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Gwx/ffaAAAADAEAAA8AAAAAAAAAAQAgAAAAIgAAAGRycy9kb3ducmV2LnhtbFBLAQIU&#10;ABQAAAAIAIdO4kDp93UQuAEAAFsDAAAOAAAAAAAAAAEAIAAAACkBAABkcnMvZTJvRG9jLnhtbFBL&#10;BQYAAAAABgAGAFkBAABTBQAAAAA=&#10;">
                <v:fill on="f" focussize="0,0"/>
                <v:stroke color="#E36C0A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-2357120</wp:posOffset>
                </wp:positionH>
                <wp:positionV relativeFrom="paragraph">
                  <wp:posOffset>5629910</wp:posOffset>
                </wp:positionV>
                <wp:extent cx="6820535" cy="1620520"/>
                <wp:effectExtent l="0" t="0" r="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0535" cy="162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b/>
                                <w:color w:val="E36C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  <w:lang w:val="en-US"/>
                              </w:rPr>
                              <w:t>SELF-ASSESSMENT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I consider that I am smart enough and good at learning new things as well as I can work </w:t>
                            </w:r>
                            <w:r>
                              <w:rPr>
                                <w:rFonts w:hint="eastAsia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autonomously</w:t>
                            </w:r>
                            <w: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hint="eastAsia" w:ascii="Arial" w:hAnsi="Arial" w:eastAsia="宋体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In the future</w:t>
                            </w:r>
                            <w: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I’d like to try and learn new technologies as my GitHub has already shown. And I enjoy writing documents for projects </w:t>
                            </w:r>
                            <w:r>
                              <w:rPr>
                                <w:rFonts w:hint="eastAsia" w:ascii="Arial" w:hAnsi="Arial" w:eastAsia="宋体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 xml:space="preserve">and sharing my experience </w:t>
                            </w:r>
                            <w: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as my CSDN blog has shown. </w:t>
                            </w:r>
                          </w:p>
                          <w:p>
                            <w:pP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While I’m facing problems at work, I always try to search on the Internet (For instance, Stackoverflow and GitHub</w:t>
                            </w:r>
                            <w:r>
                              <w:rPr>
                                <w:rFonts w:hint="eastAsia" w:ascii="Arial" w:hAnsi="Arial" w:eastAsia="宋体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, MSDN</w:t>
                            </w:r>
                            <w: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etc) for solutions. In most of the situations, I can come up with solutions by searching on the Internet.</w:t>
                            </w:r>
                          </w:p>
                          <w:p>
                            <w:pP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Moreover, I learned and I used Ionic 2, Drupal at work within 2 months during my internship</w:t>
                            </w:r>
                            <w:r>
                              <w:rPr>
                                <w:rFonts w:hint="eastAsia" w:ascii="Arial" w:hAnsi="Arial" w:eastAsia="宋体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 xml:space="preserve">. I believe that </w:t>
                            </w:r>
                            <w:r>
                              <w:rPr>
                                <w:rFonts w:hint="default" w:ascii="Arial" w:hAnsi="Arial"/>
                                <w:i w:val="0"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shows I can learn new technologies quickly.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6" o:spt="202" type="#_x0000_t202" style="position:absolute;left:0pt;margin-left:-185.6pt;margin-top:443.3pt;height:127.6pt;width:537.05pt;mso-wrap-distance-bottom:0pt;mso-wrap-distance-left:9pt;mso-wrap-distance-right:9pt;mso-wrap-distance-top:0pt;z-index:251665408;mso-width-relative:page;mso-height-relative:page;" filled="f" stroked="f" coordsize="21600,21600" o:gfxdata="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Q0CNdoAAAANAQAADwAAAAAA&#10;AAABACAAAAAiAAAAZHJzL2Rvd25yZXYueG1sUEsBAhQAFAAAAAgAh07iQKm7g4kRAgAAJAQAAA4A&#10;AAAAAAAAAQAgAAAAKQ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/>
                          <w:b/>
                          <w:color w:val="E36C0A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  <w:lang w:val="en-US"/>
                        </w:rPr>
                        <w:t>SELF-ASSESSMENT</w:t>
                      </w:r>
                    </w:p>
                    <w:p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I consider that I am smart enough and good at learning new things as well as I can work </w:t>
                      </w:r>
                      <w:r>
                        <w:rPr>
                          <w:rFonts w:hint="eastAsia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autonomously</w:t>
                      </w:r>
                      <w: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hint="eastAsia" w:ascii="Arial" w:hAnsi="Arial" w:eastAsia="宋体"/>
                          <w:i w:val="0"/>
                          <w:iCs/>
                          <w:color w:val="000000"/>
                          <w:sz w:val="20"/>
                          <w:szCs w:val="20"/>
                          <w:lang w:val="en-US" w:eastAsia="zh-CN"/>
                        </w:rPr>
                        <w:t>In the future</w:t>
                      </w:r>
                      <w: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I’d like to try and learn new technologies as my GitHub has already shown. And I enjoy writing documents for projects </w:t>
                      </w:r>
                      <w:r>
                        <w:rPr>
                          <w:rFonts w:hint="eastAsia" w:ascii="Arial" w:hAnsi="Arial" w:eastAsia="宋体"/>
                          <w:i w:val="0"/>
                          <w:iCs/>
                          <w:color w:val="000000"/>
                          <w:sz w:val="20"/>
                          <w:szCs w:val="20"/>
                          <w:lang w:val="en-US" w:eastAsia="zh-CN"/>
                        </w:rPr>
                        <w:t xml:space="preserve">and sharing my experience </w:t>
                      </w:r>
                      <w: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as my CSDN blog has shown. </w:t>
                      </w:r>
                    </w:p>
                    <w:p>
                      <w:pP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While I’m facing problems at work, I always try to search on the Internet (For instance, Stackoverflow and GitHub</w:t>
                      </w:r>
                      <w:r>
                        <w:rPr>
                          <w:rFonts w:hint="eastAsia" w:ascii="Arial" w:hAnsi="Arial" w:eastAsia="宋体"/>
                          <w:i w:val="0"/>
                          <w:iCs/>
                          <w:color w:val="000000"/>
                          <w:sz w:val="20"/>
                          <w:szCs w:val="20"/>
                          <w:lang w:val="en-US" w:eastAsia="zh-CN"/>
                        </w:rPr>
                        <w:t>, MSDN</w:t>
                      </w:r>
                      <w: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, etc) for solutions. In most of the situations, I can come up with solutions by searching on the Internet.</w:t>
                      </w:r>
                    </w:p>
                    <w:p>
                      <w:pP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Moreover, I learned and I used Ionic 2, Drupal at work within 2 months during my internship</w:t>
                      </w:r>
                      <w:r>
                        <w:rPr>
                          <w:rFonts w:hint="eastAsia" w:ascii="Arial" w:hAnsi="Arial" w:eastAsia="宋体"/>
                          <w:i w:val="0"/>
                          <w:iCs/>
                          <w:color w:val="000000"/>
                          <w:sz w:val="20"/>
                          <w:szCs w:val="20"/>
                          <w:lang w:val="en-US" w:eastAsia="zh-CN"/>
                        </w:rPr>
                        <w:t xml:space="preserve">. I believe that </w:t>
                      </w:r>
                      <w:r>
                        <w:rPr>
                          <w:rFonts w:hint="default" w:ascii="Arial" w:hAnsi="Arial"/>
                          <w:i w:val="0"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shows I can learn new technologies quickly.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-2355215</wp:posOffset>
                </wp:positionH>
                <wp:positionV relativeFrom="paragraph">
                  <wp:posOffset>2512695</wp:posOffset>
                </wp:positionV>
                <wp:extent cx="3858895" cy="4114800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895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b/>
                                <w:color w:val="E36C0A"/>
                                <w:sz w:val="36"/>
                                <w:szCs w:val="36"/>
                                <w:lang w:val="fr-FR"/>
                              </w:rPr>
                              <w:t>PROFESSIONAL EXPERIENCES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From 17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2016 to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17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/0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2016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Lille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" o:spid="_x0000_s1026" o:spt="202" type="#_x0000_t202" style="position:absolute;left:0pt;margin-left:-185.45pt;margin-top:197.85pt;height:324pt;width:303.85pt;mso-wrap-distance-bottom:0pt;mso-wrap-distance-left:9pt;mso-wrap-distance-right:9pt;mso-wrap-distance-top:0pt;z-index:251656192;mso-width-relative:page;mso-height-relative:page;" filled="f" stroked="f" coordsize="21600,21600" o:gfxdata="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xBPHu2gAAAA0BAAAPAAAA&#10;AAAAAAEAIAAAACIAAABkcnMvZG93bnJldi54bWxQSwECFAAUAAAACACHTuJA8ZwKwRMCAAAkBAAA&#10;DgAAAAAAAAABACAAAAAp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hint="eastAsia" w:ascii="Arial" w:hAnsi="Arial"/>
                          <w:b/>
                          <w:color w:val="E36C0A"/>
                          <w:sz w:val="36"/>
                          <w:szCs w:val="36"/>
                          <w:lang w:val="fr-FR"/>
                        </w:rPr>
                        <w:t>PROFESSIONAL EXPERIENCES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        </w:t>
                      </w:r>
                    </w:p>
                    <w:p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From 17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05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2016 to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17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/0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9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2016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Arial" w:hAnsi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Lille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-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France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-2421890</wp:posOffset>
                </wp:positionH>
                <wp:positionV relativeFrom="paragraph">
                  <wp:posOffset>711200</wp:posOffset>
                </wp:positionV>
                <wp:extent cx="7200900" cy="1974850"/>
                <wp:effectExtent l="0" t="0" r="0" b="0"/>
                <wp:wrapSquare wrapText="bothSides"/>
                <wp:docPr id="5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197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E36C0A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  <w:lang w:val="fr-FR"/>
                              </w:rPr>
                              <w:t>FORMATIONS</w:t>
                            </w:r>
                          </w:p>
                          <w:p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Arial" w:hAnsi="Arial" w:eastAsia="宋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Years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(2013-2016) Di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plôme de Licence Sciences Et Technologies, mention Informatique</w:t>
                            </w:r>
                            <w:r>
                              <w:rPr>
                                <w:rFonts w:hint="default" w:ascii="Arial" w:hAnsi="Arial" w:eastAsia="宋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(Sciences and</w:t>
                            </w:r>
                          </w:p>
                          <w:p>
                            <w:pPr>
                              <w:rPr>
                                <w:rFonts w:hint="default" w:ascii="Arial" w:hAnsi="Arial" w:eastAsia="宋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宋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                       Technology Bachelors degree, domain Computer Science)</w:t>
                            </w:r>
                          </w:p>
                          <w:p>
                            <w:pPr>
                              <w:rPr>
                                <w:rFonts w:hint="default" w:ascii="Arial" w:hAnsi="Arial" w:eastAsia="宋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宋体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University           </w:t>
                            </w:r>
                            <w:r>
                              <w:rPr>
                                <w:rFonts w:hint="default" w:ascii="Arial" w:hAnsi="Arial" w:eastAsia="宋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Université Lille 1 - Sciences et Technologies (Lille University of Science and Technology)</w:t>
                            </w:r>
                          </w:p>
                          <w:p>
                            <w:pPr>
                              <w:rPr>
                                <w:rFonts w:hint="default" w:ascii="Arial" w:hAnsi="Arial" w:eastAsia="宋体"/>
                                <w:b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City - Country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Lille </w:t>
                            </w:r>
                            <w:r>
                              <w:rPr>
                                <w:rFonts w:hint="default" w:ascii="Arial" w:hAnsi="Arial" w:eastAsia="宋体"/>
                                <w:b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- France</w:t>
                            </w:r>
                          </w:p>
                          <w:p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Year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(2012-2013)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Diplôme d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’Université de Français Langue Etrangère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(University Diploma of French as a</w:t>
                            </w:r>
                          </w:p>
                          <w:p>
                            <w:pPr>
                              <w:ind w:firstLine="142"/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Foreign Language)</w:t>
                            </w:r>
                          </w:p>
                          <w:p>
                            <w:pP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University           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Univ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ersité de Valenciennes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(University of Valenciennes and Hainaut-Cambresis)</w:t>
                            </w:r>
                          </w:p>
                          <w:p>
                            <w:pPr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City - Country     Valenciennes - France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142"/>
                              <w:rPr>
                                <w:rFonts w:hint="default" w:ascii="Arial" w:hAnsi="Arial" w:eastAsia="宋体"/>
                                <w:b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142"/>
                              <w:rPr>
                                <w:rFonts w:hint="default" w:ascii="Arial" w:hAnsi="Arial" w:eastAsia="宋体"/>
                                <w:b/>
                                <w:color w:val="000000"/>
                                <w:sz w:val="20"/>
                                <w:szCs w:val="20"/>
                                <w:lang w:val="fr-FR" w:eastAsia="zh-CN"/>
                              </w:rPr>
                            </w:pPr>
                          </w:p>
                          <w:p>
                            <w:pPr>
                              <w:ind w:firstLine="142"/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>
                            <w:pPr>
                              <w:ind w:firstLine="142"/>
                              <w:rPr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6" o:spt="202" type="#_x0000_t202" style="position:absolute;left:0pt;margin-left:-190.7pt;margin-top:56pt;height:155.5pt;width:567pt;mso-wrap-distance-bottom:0pt;mso-wrap-distance-left:9pt;mso-wrap-distance-right:9pt;mso-wrap-distance-top:0pt;z-index:251653120;mso-width-relative:page;mso-height-relative:page;" filled="f" stroked="f" coordsize="21600,21600" o:gfxdata="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94NutkAAAAMAQAADwAAAAAA&#10;AAABACAAAAAiAAAAZHJzL2Rvd25yZXYueG1sUEsBAhQAFAAAAAgAh07iQMVMgQgSAgAAJAQAAA4A&#10;AAAAAAAAAQAgAAAAKA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142"/>
                        <w:rPr>
                          <w:rFonts w:ascii="Arial" w:hAnsi="Arial"/>
                          <w:b/>
                          <w:color w:val="E36C0A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  <w:lang w:val="fr-FR"/>
                        </w:rPr>
                        <w:t>FORMATIONS</w:t>
                      </w:r>
                    </w:p>
                    <w:p>
                      <w:pPr>
                        <w:ind w:firstLine="142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Arial" w:hAnsi="Arial" w:eastAsia="宋体"/>
                          <w:color w:val="00000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Years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(2013-2016) Di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plôme de Licence Sciences Et Technologies, mention Informatique</w:t>
                      </w:r>
                      <w:r>
                        <w:rPr>
                          <w:rFonts w:hint="default" w:ascii="Arial" w:hAnsi="Arial" w:eastAsia="宋体"/>
                          <w:color w:val="000000"/>
                          <w:sz w:val="20"/>
                          <w:szCs w:val="20"/>
                          <w:lang w:val="en-US" w:eastAsia="zh-CN"/>
                        </w:rPr>
                        <w:t xml:space="preserve"> (Sciences and</w:t>
                      </w:r>
                    </w:p>
                    <w:p>
                      <w:pPr>
                        <w:rPr>
                          <w:rFonts w:hint="default" w:ascii="Arial" w:hAnsi="Arial" w:eastAsia="宋体"/>
                          <w:color w:val="00000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宋体"/>
                          <w:color w:val="000000"/>
                          <w:sz w:val="20"/>
                          <w:szCs w:val="20"/>
                          <w:lang w:val="en-US" w:eastAsia="zh-CN"/>
                        </w:rPr>
                        <w:t xml:space="preserve">                                       Technology Bachelors degree, domain Computer Science)</w:t>
                      </w:r>
                    </w:p>
                    <w:p>
                      <w:pPr>
                        <w:rPr>
                          <w:rFonts w:hint="default" w:ascii="Arial" w:hAnsi="Arial" w:eastAsia="宋体"/>
                          <w:color w:val="00000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宋体"/>
                          <w:b/>
                          <w:bCs/>
                          <w:color w:val="000000"/>
                          <w:sz w:val="20"/>
                          <w:szCs w:val="20"/>
                          <w:lang w:val="en-US" w:eastAsia="zh-CN"/>
                        </w:rPr>
                        <w:t xml:space="preserve">  University           </w:t>
                      </w:r>
                      <w:r>
                        <w:rPr>
                          <w:rFonts w:hint="default" w:ascii="Arial" w:hAnsi="Arial" w:eastAsia="宋体"/>
                          <w:color w:val="000000"/>
                          <w:sz w:val="20"/>
                          <w:szCs w:val="20"/>
                          <w:lang w:val="en-US" w:eastAsia="zh-CN"/>
                        </w:rPr>
                        <w:t>Université Lille 1 - Sciences et Technologies (Lille University of Science and Technology)</w:t>
                      </w:r>
                    </w:p>
                    <w:p>
                      <w:pPr>
                        <w:rPr>
                          <w:rFonts w:hint="default" w:ascii="Arial" w:hAnsi="Arial" w:eastAsia="宋体"/>
                          <w:b/>
                          <w:color w:val="00000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City - Country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Lille </w:t>
                      </w:r>
                      <w:r>
                        <w:rPr>
                          <w:rFonts w:hint="default" w:ascii="Arial" w:hAnsi="Arial" w:eastAsia="宋体"/>
                          <w:b/>
                          <w:color w:val="000000"/>
                          <w:sz w:val="20"/>
                          <w:szCs w:val="20"/>
                          <w:lang w:val="en-US" w:eastAsia="zh-CN"/>
                        </w:rPr>
                        <w:t>- France</w:t>
                      </w:r>
                    </w:p>
                    <w:p>
                      <w:pPr>
                        <w:ind w:firstLine="142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Year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(2012-2013)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Diplôme d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’Université de Français Langue Etrangère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(University Diploma of French as a</w:t>
                      </w:r>
                    </w:p>
                    <w:p>
                      <w:pPr>
                        <w:ind w:firstLine="142"/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           Foreign Language)</w:t>
                      </w:r>
                    </w:p>
                    <w:p>
                      <w:pP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University           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Univ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ersité de Valenciennes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(University of Valenciennes and Hainaut-Cambresis)</w:t>
                      </w:r>
                    </w:p>
                    <w:p>
                      <w:pPr>
                        <w:rPr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City - Country     Valenciennes - France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</w:t>
                      </w:r>
                    </w:p>
                    <w:p>
                      <w:pPr>
                        <w:ind w:firstLine="142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ind w:firstLine="142"/>
                        <w:rPr>
                          <w:rFonts w:hint="default" w:ascii="Arial" w:hAnsi="Arial" w:eastAsia="宋体"/>
                          <w:b/>
                          <w:color w:val="00000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ind w:firstLine="142"/>
                        <w:rPr>
                          <w:rFonts w:hint="default" w:ascii="Arial" w:hAnsi="Arial" w:eastAsia="宋体"/>
                          <w:b/>
                          <w:color w:val="000000"/>
                          <w:sz w:val="20"/>
                          <w:szCs w:val="20"/>
                          <w:lang w:val="fr-FR" w:eastAsia="zh-CN"/>
                        </w:rPr>
                      </w:pPr>
                    </w:p>
                    <w:p>
                      <w:pPr>
                        <w:ind w:firstLine="142"/>
                        <w:rPr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</w:p>
                    <w:p>
                      <w:pPr>
                        <w:ind w:firstLine="142"/>
                        <w:rPr>
                          <w:color w:val="00000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-2344420</wp:posOffset>
                </wp:positionH>
                <wp:positionV relativeFrom="paragraph">
                  <wp:posOffset>5894070</wp:posOffset>
                </wp:positionV>
                <wp:extent cx="720090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36C0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4" o:spid="_x0000_s1026" o:spt="20" style="position:absolute;left:0pt;margin-left:-184.6pt;margin-top:464.1pt;height:0pt;width:567pt;z-index:251666432;mso-width-relative:page;mso-height-relative:page;" filled="f" stroked="t" coordsize="21600,21600" o:gfxdata="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fx45t2gAAAAwBAAAPAAAAAAAAAAEAIAAAACIAAABkcnMvZG93bnJldi54bWxQSwEC&#10;FAAUAAAACACHTuJAIv0f3LkBAABbAwAADgAAAAAAAAABACAAAAApAQAAZHJzL2Uyb0RvYy54bWxQ&#10;SwUGAAAAAAYABgBZAQAAVAUAAAAA&#10;">
                <v:fill on="f" focussize="0,0"/>
                <v:stroke color="#E36C0A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-316230</wp:posOffset>
                </wp:positionH>
                <wp:positionV relativeFrom="paragraph">
                  <wp:posOffset>2898775</wp:posOffset>
                </wp:positionV>
                <wp:extent cx="4752340" cy="2766060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340" cy="276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FETTLE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developer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</w:rPr>
                              <w:t>Missions and tasks performed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:  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- Designed and implemented 3 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Activities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of an Android Application using Ionic 2 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(TypeScript, Angular 2, Cordova).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- Debugged and implemented 2 modules using Drupal 7 (PHP, AngularJS, 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PostgreSQL).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Experiences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acquired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 this internship, firstly I learned how to develop a cross-platform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Android application using Ionic 2. In the Android project, I learned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how to use use Cordova plugins, dependency injection, develop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with Angular 2, inspect and debug an application using Chrome,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eastAsia="宋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 xml:space="preserve">design with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design patterns, etc.</w:t>
                            </w:r>
                          </w:p>
                          <w:p>
                            <w:pP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After have implemented the application, I debugged and developed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modules for Drupal 7 in the back-end of the application. I learned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how </w:t>
                            </w:r>
                            <w:r>
                              <w:rPr>
                                <w:rFonts w:hint="eastAsia" w:ascii="Arial" w:hAnsi="Arial" w:eastAsia="宋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to modify the database using Drupal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modify headers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using AngularJS and Drupal 7 as well as how to implemented hook</w:t>
                            </w:r>
                            <w:r>
                              <w:rPr>
                                <w:rFonts w:hint="default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unctions and develop theme</w:t>
                            </w:r>
                            <w:r>
                              <w:rPr>
                                <w:rFonts w:hint="eastAsia" w:ascii="Arial" w:hAnsi="Arial" w:eastAsia="宋体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and module</w:t>
                            </w:r>
                            <w:r>
                              <w:rPr>
                                <w:rFonts w:hint="eastAsia"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for Drupal 7.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Finally, although I’ve learned how to use Git before, but in this internship, I learned and understand how to better manage different versions.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26" o:spt="202" type="#_x0000_t202" style="position:absolute;left:0pt;margin-left:-24.9pt;margin-top:228.25pt;height:217.8pt;width:374.2pt;mso-wrap-distance-bottom:0pt;mso-wrap-distance-left:9pt;mso-wrap-distance-right:9pt;mso-wrap-distance-top:0pt;z-index:251654144;mso-width-relative:page;mso-height-relative:page;" filled="f" stroked="f" coordsize="21600,21600" o:gfxdata="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70IWbYAAAACwEAAA8AAAAAAAAA&#10;AQAgAAAAIgAAAGRycy9kb3ducmV2LnhtbFBLAQIUABQAAAAIAIdO4kBYCKkYEQIAACYEAAAOAAAA&#10;AAAAAAEAIAAAACcBAABkcnMvZTJvRG9jLnhtbFBLBQYAAAAABgAGAFkBAAC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lang w:val="en-US"/>
                        </w:rPr>
                        <w:t>FETTLE</w:t>
                      </w:r>
                      <w:r>
                        <w:rPr>
                          <w:rFonts w:ascii="Arial" w:hAnsi="Arial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developer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</w:rPr>
                        <w:t>Missions and tasks performed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:  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- Designed and implemented 3 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Activities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of an Android Application using Ionic 2 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(TypeScript, Angular 2, Cordova).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- Debugged and implemented 2 modules using Drupal 7 (PHP, AngularJS, 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PostgreSQL).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Experiences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acquired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>
                      <w:pP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In this internship, firstly I learned how to develop a cross-platform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Android application using Ionic 2. In the Android project, I learned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how to use use Cordova plugins, dependency injection, develop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with Angular 2, inspect and debug an application using Chrome,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 w:eastAsia="宋体"/>
                          <w:color w:val="000000"/>
                          <w:sz w:val="20"/>
                          <w:szCs w:val="20"/>
                          <w:lang w:val="en-US" w:eastAsia="zh-CN"/>
                        </w:rPr>
                        <w:t xml:space="preserve">design with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design patterns, etc.</w:t>
                      </w:r>
                    </w:p>
                    <w:p>
                      <w:pP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After have implemented the application, I debugged and developed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modules for Drupal 7 in the back-end of the application. I learned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how </w:t>
                      </w:r>
                      <w:r>
                        <w:rPr>
                          <w:rFonts w:hint="eastAsia" w:ascii="Arial" w:hAnsi="Arial" w:eastAsia="宋体"/>
                          <w:color w:val="000000"/>
                          <w:sz w:val="20"/>
                          <w:szCs w:val="20"/>
                          <w:lang w:val="en-US" w:eastAsia="zh-CN"/>
                        </w:rPr>
                        <w:t>to modify the database using Drupal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, modify headers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using AngularJS and Drupal 7 as well as how to implemented hook</w:t>
                      </w:r>
                      <w:r>
                        <w:rPr>
                          <w:rFonts w:hint="default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f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unctions and develop theme</w:t>
                      </w:r>
                      <w:r>
                        <w:rPr>
                          <w:rFonts w:hint="eastAsia" w:ascii="Arial" w:hAnsi="Arial" w:eastAsia="宋体"/>
                          <w:color w:val="000000"/>
                          <w:sz w:val="20"/>
                          <w:szCs w:val="20"/>
                          <w:lang w:val="en-US" w:eastAsia="zh-CN"/>
                        </w:rPr>
                        <w:t xml:space="preserve"> and module</w:t>
                      </w:r>
                      <w:r>
                        <w:rPr>
                          <w:rFonts w:hint="eastAsia"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for Drupal 7.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Finally, although I’ve learned how to use Git before, but in this internship, I learned and understand how to better manage different versions.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-2348865</wp:posOffset>
                </wp:positionH>
                <wp:positionV relativeFrom="paragraph">
                  <wp:posOffset>2772410</wp:posOffset>
                </wp:positionV>
                <wp:extent cx="7200900" cy="0"/>
                <wp:effectExtent l="0" t="0" r="19050" b="19050"/>
                <wp:wrapNone/>
                <wp:docPr id="3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36C0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2" o:spid="_x0000_s1026" o:spt="20" style="position:absolute;left:0pt;margin-left:-184.95pt;margin-top:218.3pt;height:0pt;width:567pt;z-index:251658240;mso-width-relative:page;mso-height-relative:page;" filled="f" stroked="t" coordsize="21600,21600" o:gfxdata="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3TT092gAAAAwBAAAPAAAAAAAAAAEAIAAAACIAAABkcnMvZG93bnJldi54bWxQSwEC&#10;FAAUAAAACACHTuJAjnWQfrkBAABcAwAADgAAAAAAAAABACAAAAApAQAAZHJzL2Uyb0RvYy54bWxQ&#10;SwUGAAAAAAYABgBZAQAAVAUAAAAA&#10;">
                <v:fill on="f" focussize="0,0"/>
                <v:stroke color="#E36C0A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0" w:h="16840"/>
      <w:pgMar w:top="1276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MS Mincho">
    <w:altName w:val="Kozuka Mincho Pro M"/>
    <w:panose1 w:val="02020609040205080304"/>
    <w:charset w:val="80"/>
    <w:family w:val="swiss"/>
    <w:pitch w:val="default"/>
    <w:sig w:usb0="00000000" w:usb1="00000000" w:usb2="00000012" w:usb3="00000000" w:csb0="000200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MS Gothic">
    <w:panose1 w:val="020B0609070205080204"/>
    <w:charset w:val="80"/>
    <w:family w:val="swiss"/>
    <w:pitch w:val="default"/>
    <w:sig w:usb0="E00002FF" w:usb1="6AC7FDFB" w:usb2="08000012" w:usb3="00000000" w:csb0="4002009F" w:csb1="DFD7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MS Mincho">
    <w:altName w:val="Kozuka Mincho Pro M"/>
    <w:panose1 w:val="02020609040205080304"/>
    <w:charset w:val="80"/>
    <w:family w:val="decorative"/>
    <w:pitch w:val="default"/>
    <w:sig w:usb0="00000000" w:usb1="00000000" w:usb2="00000012" w:usb3="00000000" w:csb0="0002009F" w:csb1="00000000"/>
  </w:font>
  <w:font w:name="MS Gothic">
    <w:panose1 w:val="020B0609070205080204"/>
    <w:charset w:val="80"/>
    <w:family w:val="decorative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S Mincho">
    <w:altName w:val="Kozuka Mincho Pro M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MS Gothic">
    <w:panose1 w:val="020B0609070205080204"/>
    <w:charset w:val="80"/>
    <w:family w:val="roma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altName w:val="Kozuka Mincho Pro M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Caslon Pro Bold">
    <w:panose1 w:val="0205070206050A020403"/>
    <w:charset w:val="00"/>
    <w:family w:val="auto"/>
    <w:pitch w:val="default"/>
    <w:sig w:usb0="00000007" w:usb1="00000001" w:usb2="00000000" w:usb3="00000000" w:csb0="20000093" w:csb1="00000000"/>
  </w:font>
  <w:font w:name="Adobe Devanagari">
    <w:panose1 w:val="02040503050201020203"/>
    <w:charset w:val="00"/>
    <w:family w:val="auto"/>
    <w:pitch w:val="default"/>
    <w:sig w:usb0="A00080EF" w:usb1="4000204A" w:usb2="00000000" w:usb3="00000000" w:csb0="20000001" w:csb1="0000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lackoak Std">
    <w:panose1 w:val="040509070606020202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aparral Pro">
    <w:panose1 w:val="02060503040505020203"/>
    <w:charset w:val="00"/>
    <w:family w:val="auto"/>
    <w:pitch w:val="default"/>
    <w:sig w:usb0="00000007" w:usb1="00000001" w:usb2="00000000" w:usb3="00000000" w:csb0="20000093" w:csb1="00000000"/>
  </w:font>
  <w:font w:name="Chaparral Pro Light">
    <w:panose1 w:val="02060403030505090203"/>
    <w:charset w:val="00"/>
    <w:family w:val="auto"/>
    <w:pitch w:val="default"/>
    <w:sig w:usb0="00000007" w:usb1="00000001" w:usb2="00000000" w:usb3="00000000" w:csb0="20000093" w:csb1="00000000"/>
  </w:font>
  <w:font w:name="Charlemagne Std">
    <w:panose1 w:val="040207050607020202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Std Black">
    <w:panose1 w:val="02080903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DejaVu Sans Light">
    <w:panose1 w:val="020B0203030804020204"/>
    <w:charset w:val="00"/>
    <w:family w:val="auto"/>
    <w:pitch w:val="default"/>
    <w:sig w:usb0="E40026FF" w:usb1="5000007B" w:usb2="08004020" w:usb3="00000000" w:csb0="0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DejaVu Serif Condensed">
    <w:panose1 w:val="02060606050605020204"/>
    <w:charset w:val="00"/>
    <w:family w:val="auto"/>
    <w:pitch w:val="default"/>
    <w:sig w:usb0="E40006FF" w:usb1="5200F9FB" w:usb2="0A040020" w:usb3="00000000" w:csb0="6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ddyup Std">
    <w:panose1 w:val="03050402040302040404"/>
    <w:charset w:val="00"/>
    <w:family w:val="auto"/>
    <w:pitch w:val="default"/>
    <w:sig w:usb0="00000003" w:usb1="00000000" w:usb2="00000000" w:usb3="00000000" w:csb0="20000001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ajan Pro">
    <w:panose1 w:val="02020502050506020301"/>
    <w:charset w:val="00"/>
    <w:family w:val="auto"/>
    <w:pitch w:val="default"/>
    <w:sig w:usb0="00000007" w:usb1="00000000" w:usb2="00000000" w:usb3="00000000" w:csb0="20000093" w:csb1="0000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Tekton Pro Cond">
    <w:panose1 w:val="020F0606020208020904"/>
    <w:charset w:val="00"/>
    <w:family w:val="auto"/>
    <w:pitch w:val="default"/>
    <w:sig w:usb0="00000007" w:usb1="00000001" w:usb2="00000000" w:usb3="00000000" w:csb0="20000093" w:csb1="00000000"/>
  </w:font>
  <w:font w:name="Tekton Pro">
    <w:panose1 w:val="020F0603020208020904"/>
    <w:charset w:val="00"/>
    <w:family w:val="auto"/>
    <w:pitch w:val="default"/>
    <w:sig w:usb0="00000007" w:usb1="00000001" w:usb2="00000000" w:usb3="00000000" w:csb0="20000093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nux Libert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attachedTemplate r:id="rId1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619"/>
    <w:rsid w:val="00067BC0"/>
    <w:rsid w:val="000A6FC0"/>
    <w:rsid w:val="00215619"/>
    <w:rsid w:val="003361D5"/>
    <w:rsid w:val="003D68E7"/>
    <w:rsid w:val="003D787D"/>
    <w:rsid w:val="0044216C"/>
    <w:rsid w:val="004835EE"/>
    <w:rsid w:val="004B5558"/>
    <w:rsid w:val="004F25B4"/>
    <w:rsid w:val="00665294"/>
    <w:rsid w:val="006B3EA1"/>
    <w:rsid w:val="007B3AE8"/>
    <w:rsid w:val="008329C2"/>
    <w:rsid w:val="00852BC8"/>
    <w:rsid w:val="00A70072"/>
    <w:rsid w:val="00AD3A5C"/>
    <w:rsid w:val="00AE39CE"/>
    <w:rsid w:val="00B07E9F"/>
    <w:rsid w:val="00B36DAE"/>
    <w:rsid w:val="00B476C7"/>
    <w:rsid w:val="00BE1BDB"/>
    <w:rsid w:val="00C30736"/>
    <w:rsid w:val="00C813FF"/>
    <w:rsid w:val="00C9074F"/>
    <w:rsid w:val="00CD711D"/>
    <w:rsid w:val="00CE44D2"/>
    <w:rsid w:val="00D458E1"/>
    <w:rsid w:val="00D860E1"/>
    <w:rsid w:val="00D95EC5"/>
    <w:rsid w:val="00DE61F4"/>
    <w:rsid w:val="00E02E0A"/>
    <w:rsid w:val="00E16F5F"/>
    <w:rsid w:val="00E41930"/>
    <w:rsid w:val="00E802FF"/>
    <w:rsid w:val="00EA56BD"/>
    <w:rsid w:val="00ED4B46"/>
    <w:rsid w:val="00F15C60"/>
    <w:rsid w:val="00F55047"/>
    <w:rsid w:val="00F721A0"/>
    <w:rsid w:val="00F739EC"/>
    <w:rsid w:val="00F84AC2"/>
    <w:rsid w:val="00FF50CA"/>
    <w:rsid w:val="011533D3"/>
    <w:rsid w:val="02295499"/>
    <w:rsid w:val="028B7ABC"/>
    <w:rsid w:val="02EA7AD6"/>
    <w:rsid w:val="02F76DEB"/>
    <w:rsid w:val="03063B82"/>
    <w:rsid w:val="03502CFD"/>
    <w:rsid w:val="038866DA"/>
    <w:rsid w:val="03ED3E80"/>
    <w:rsid w:val="044A0997"/>
    <w:rsid w:val="044F2C20"/>
    <w:rsid w:val="04F50E2F"/>
    <w:rsid w:val="053F7FAA"/>
    <w:rsid w:val="054C183E"/>
    <w:rsid w:val="057274FF"/>
    <w:rsid w:val="057E7A8F"/>
    <w:rsid w:val="058938A1"/>
    <w:rsid w:val="05A73609"/>
    <w:rsid w:val="05FA4E5A"/>
    <w:rsid w:val="068063B8"/>
    <w:rsid w:val="068560C3"/>
    <w:rsid w:val="06B27E8C"/>
    <w:rsid w:val="06B50E10"/>
    <w:rsid w:val="06FA0280"/>
    <w:rsid w:val="071B07B5"/>
    <w:rsid w:val="072A0DCF"/>
    <w:rsid w:val="07A8169D"/>
    <w:rsid w:val="089D2EAF"/>
    <w:rsid w:val="08D95292"/>
    <w:rsid w:val="08FC454D"/>
    <w:rsid w:val="091C11FF"/>
    <w:rsid w:val="09257910"/>
    <w:rsid w:val="092B5F96"/>
    <w:rsid w:val="09317E9F"/>
    <w:rsid w:val="095D32ED"/>
    <w:rsid w:val="09727A0F"/>
    <w:rsid w:val="09B01A72"/>
    <w:rsid w:val="09B5177D"/>
    <w:rsid w:val="0A6C7C27"/>
    <w:rsid w:val="0A742AB5"/>
    <w:rsid w:val="0AC460B7"/>
    <w:rsid w:val="0AEF497D"/>
    <w:rsid w:val="0B0645A2"/>
    <w:rsid w:val="0B187D40"/>
    <w:rsid w:val="0B801CEE"/>
    <w:rsid w:val="0C560A4C"/>
    <w:rsid w:val="0C786A02"/>
    <w:rsid w:val="0C9927BA"/>
    <w:rsid w:val="0CA27847"/>
    <w:rsid w:val="0CC457FD"/>
    <w:rsid w:val="0CEA34BE"/>
    <w:rsid w:val="0D4528D3"/>
    <w:rsid w:val="0D573E72"/>
    <w:rsid w:val="0DDE17CD"/>
    <w:rsid w:val="0DF02D6C"/>
    <w:rsid w:val="0E2B18CC"/>
    <w:rsid w:val="0F840C04"/>
    <w:rsid w:val="10297193"/>
    <w:rsid w:val="106D5AB6"/>
    <w:rsid w:val="10B10371"/>
    <w:rsid w:val="111A451D"/>
    <w:rsid w:val="11285A31"/>
    <w:rsid w:val="11930964"/>
    <w:rsid w:val="121015B2"/>
    <w:rsid w:val="130378C1"/>
    <w:rsid w:val="131577DB"/>
    <w:rsid w:val="13255877"/>
    <w:rsid w:val="13C82B02"/>
    <w:rsid w:val="13E13A2C"/>
    <w:rsid w:val="13FF2FDC"/>
    <w:rsid w:val="15406E6B"/>
    <w:rsid w:val="15D860E5"/>
    <w:rsid w:val="15F0598A"/>
    <w:rsid w:val="15FB759E"/>
    <w:rsid w:val="16387403"/>
    <w:rsid w:val="164C60A4"/>
    <w:rsid w:val="167E7B78"/>
    <w:rsid w:val="17920939"/>
    <w:rsid w:val="179F7C4F"/>
    <w:rsid w:val="17A86360"/>
    <w:rsid w:val="17DD5536"/>
    <w:rsid w:val="182B7833"/>
    <w:rsid w:val="183326C1"/>
    <w:rsid w:val="18A70482"/>
    <w:rsid w:val="18E13ADF"/>
    <w:rsid w:val="19640835"/>
    <w:rsid w:val="19962308"/>
    <w:rsid w:val="1A81100C"/>
    <w:rsid w:val="1AB44CDE"/>
    <w:rsid w:val="1AE16AA7"/>
    <w:rsid w:val="1B2F6BA7"/>
    <w:rsid w:val="1C117199"/>
    <w:rsid w:val="1C1439A1"/>
    <w:rsid w:val="1C274BC0"/>
    <w:rsid w:val="1C473DF0"/>
    <w:rsid w:val="1C4A4D75"/>
    <w:rsid w:val="1CB30F21"/>
    <w:rsid w:val="1CC96948"/>
    <w:rsid w:val="1D39247F"/>
    <w:rsid w:val="1D457596"/>
    <w:rsid w:val="1DC842EC"/>
    <w:rsid w:val="1DF041AC"/>
    <w:rsid w:val="1DF276AF"/>
    <w:rsid w:val="1E7C1811"/>
    <w:rsid w:val="1EE324BA"/>
    <w:rsid w:val="1EFB7B61"/>
    <w:rsid w:val="1F4B0BE5"/>
    <w:rsid w:val="1F5749F8"/>
    <w:rsid w:val="1F5F1E04"/>
    <w:rsid w:val="1FAD7985"/>
    <w:rsid w:val="20A03A95"/>
    <w:rsid w:val="20CD585E"/>
    <w:rsid w:val="21D01C09"/>
    <w:rsid w:val="224C6FD4"/>
    <w:rsid w:val="226520FC"/>
    <w:rsid w:val="22AB4DEF"/>
    <w:rsid w:val="236906A5"/>
    <w:rsid w:val="23A14082"/>
    <w:rsid w:val="23A94D12"/>
    <w:rsid w:val="23C16B35"/>
    <w:rsid w:val="23C245B7"/>
    <w:rsid w:val="23CE3C4D"/>
    <w:rsid w:val="23D35B56"/>
    <w:rsid w:val="23F15106"/>
    <w:rsid w:val="240D4A36"/>
    <w:rsid w:val="242001D4"/>
    <w:rsid w:val="24290AE3"/>
    <w:rsid w:val="24641BC2"/>
    <w:rsid w:val="24696049"/>
    <w:rsid w:val="251A5E6D"/>
    <w:rsid w:val="257242FD"/>
    <w:rsid w:val="259C5142"/>
    <w:rsid w:val="26315635"/>
    <w:rsid w:val="26536E6E"/>
    <w:rsid w:val="26B84614"/>
    <w:rsid w:val="2700280A"/>
    <w:rsid w:val="27295BCD"/>
    <w:rsid w:val="273D00F1"/>
    <w:rsid w:val="274A6102"/>
    <w:rsid w:val="27734D48"/>
    <w:rsid w:val="27AC61A6"/>
    <w:rsid w:val="28A11F36"/>
    <w:rsid w:val="29C9741A"/>
    <w:rsid w:val="29DF15BE"/>
    <w:rsid w:val="29ED4157"/>
    <w:rsid w:val="2A182A1D"/>
    <w:rsid w:val="2A583806"/>
    <w:rsid w:val="2AA42601"/>
    <w:rsid w:val="2ADC1861"/>
    <w:rsid w:val="2B02041C"/>
    <w:rsid w:val="2B7164D1"/>
    <w:rsid w:val="2B976711"/>
    <w:rsid w:val="2BC639DD"/>
    <w:rsid w:val="2D9A265E"/>
    <w:rsid w:val="2DD846C1"/>
    <w:rsid w:val="2E650E2E"/>
    <w:rsid w:val="2F4D5528"/>
    <w:rsid w:val="2F7E3AF9"/>
    <w:rsid w:val="2FC5646B"/>
    <w:rsid w:val="2FF96CC5"/>
    <w:rsid w:val="30234286"/>
    <w:rsid w:val="306927FC"/>
    <w:rsid w:val="30B67078"/>
    <w:rsid w:val="30C65115"/>
    <w:rsid w:val="312D7FBC"/>
    <w:rsid w:val="313D27D5"/>
    <w:rsid w:val="314743E9"/>
    <w:rsid w:val="31777136"/>
    <w:rsid w:val="319D3AF3"/>
    <w:rsid w:val="31A359FC"/>
    <w:rsid w:val="31AE7611"/>
    <w:rsid w:val="31B54A1D"/>
    <w:rsid w:val="31F75486"/>
    <w:rsid w:val="32584226"/>
    <w:rsid w:val="328153EA"/>
    <w:rsid w:val="329E1117"/>
    <w:rsid w:val="32E33E0A"/>
    <w:rsid w:val="33AF005B"/>
    <w:rsid w:val="33DA309D"/>
    <w:rsid w:val="340F1379"/>
    <w:rsid w:val="3439473C"/>
    <w:rsid w:val="34D44177"/>
    <w:rsid w:val="36327D7A"/>
    <w:rsid w:val="36940D18"/>
    <w:rsid w:val="36CC46F5"/>
    <w:rsid w:val="36CD7F78"/>
    <w:rsid w:val="36ED04AD"/>
    <w:rsid w:val="37366323"/>
    <w:rsid w:val="37512750"/>
    <w:rsid w:val="376B32F9"/>
    <w:rsid w:val="379231B9"/>
    <w:rsid w:val="37B77B75"/>
    <w:rsid w:val="37C95891"/>
    <w:rsid w:val="38373947"/>
    <w:rsid w:val="384E136E"/>
    <w:rsid w:val="385E4E8B"/>
    <w:rsid w:val="387F53C0"/>
    <w:rsid w:val="38B13611"/>
    <w:rsid w:val="38C36DAE"/>
    <w:rsid w:val="392D67DD"/>
    <w:rsid w:val="39916502"/>
    <w:rsid w:val="39FC7DAF"/>
    <w:rsid w:val="3A1C2863"/>
    <w:rsid w:val="3A6619DD"/>
    <w:rsid w:val="3A7641F6"/>
    <w:rsid w:val="3A83350C"/>
    <w:rsid w:val="3A977FAE"/>
    <w:rsid w:val="3B5C6A72"/>
    <w:rsid w:val="3BC80320"/>
    <w:rsid w:val="3C242C38"/>
    <w:rsid w:val="3CBB4430"/>
    <w:rsid w:val="3CF37E0D"/>
    <w:rsid w:val="3CF62F90"/>
    <w:rsid w:val="3CF70A12"/>
    <w:rsid w:val="3D1E66D3"/>
    <w:rsid w:val="3D40210B"/>
    <w:rsid w:val="3D8A7087"/>
    <w:rsid w:val="3D924493"/>
    <w:rsid w:val="3DBA1DD5"/>
    <w:rsid w:val="3DC67DE5"/>
    <w:rsid w:val="3DF144AD"/>
    <w:rsid w:val="3E404B80"/>
    <w:rsid w:val="3E6D1878"/>
    <w:rsid w:val="3E931AB8"/>
    <w:rsid w:val="3E9D45C5"/>
    <w:rsid w:val="3EB709F3"/>
    <w:rsid w:val="3EE71542"/>
    <w:rsid w:val="3F690816"/>
    <w:rsid w:val="3FF077F6"/>
    <w:rsid w:val="401157AC"/>
    <w:rsid w:val="40915CFA"/>
    <w:rsid w:val="40934A80"/>
    <w:rsid w:val="41471FA6"/>
    <w:rsid w:val="414D7732"/>
    <w:rsid w:val="416F56E8"/>
    <w:rsid w:val="419A7831"/>
    <w:rsid w:val="41CE0F85"/>
    <w:rsid w:val="41EF4D3D"/>
    <w:rsid w:val="427B109E"/>
    <w:rsid w:val="435815F2"/>
    <w:rsid w:val="43661FA0"/>
    <w:rsid w:val="4380094B"/>
    <w:rsid w:val="43966372"/>
    <w:rsid w:val="44061EA9"/>
    <w:rsid w:val="449D58A0"/>
    <w:rsid w:val="44C37CDE"/>
    <w:rsid w:val="4579276A"/>
    <w:rsid w:val="45950036"/>
    <w:rsid w:val="45A32BCF"/>
    <w:rsid w:val="45AE315F"/>
    <w:rsid w:val="45CC5F92"/>
    <w:rsid w:val="46A55C75"/>
    <w:rsid w:val="46BC111E"/>
    <w:rsid w:val="47585719"/>
    <w:rsid w:val="47B84838"/>
    <w:rsid w:val="48162654"/>
    <w:rsid w:val="486E5261"/>
    <w:rsid w:val="487835F2"/>
    <w:rsid w:val="48E829AC"/>
    <w:rsid w:val="48EB00AD"/>
    <w:rsid w:val="494707C7"/>
    <w:rsid w:val="49636A72"/>
    <w:rsid w:val="49C66B17"/>
    <w:rsid w:val="49D203AB"/>
    <w:rsid w:val="49F650E8"/>
    <w:rsid w:val="4A007BF5"/>
    <w:rsid w:val="4A10240E"/>
    <w:rsid w:val="4B16773E"/>
    <w:rsid w:val="4B1A6144"/>
    <w:rsid w:val="4B5375A2"/>
    <w:rsid w:val="4BC92A64"/>
    <w:rsid w:val="4BFC6736"/>
    <w:rsid w:val="4C4B55BC"/>
    <w:rsid w:val="4C5E2F58"/>
    <w:rsid w:val="4CD8739E"/>
    <w:rsid w:val="4D3B4EC4"/>
    <w:rsid w:val="4D8B26C5"/>
    <w:rsid w:val="4DC45D22"/>
    <w:rsid w:val="4E1D1C34"/>
    <w:rsid w:val="4E3166D6"/>
    <w:rsid w:val="4E6D2CB8"/>
    <w:rsid w:val="50514152"/>
    <w:rsid w:val="50633173"/>
    <w:rsid w:val="51440262"/>
    <w:rsid w:val="514A216C"/>
    <w:rsid w:val="51575BFE"/>
    <w:rsid w:val="51594984"/>
    <w:rsid w:val="51804844"/>
    <w:rsid w:val="519F50F9"/>
    <w:rsid w:val="52114133"/>
    <w:rsid w:val="521B6C41"/>
    <w:rsid w:val="52715451"/>
    <w:rsid w:val="52933407"/>
    <w:rsid w:val="52A64626"/>
    <w:rsid w:val="5350703E"/>
    <w:rsid w:val="53A876CC"/>
    <w:rsid w:val="53B81EE5"/>
    <w:rsid w:val="53D02E0F"/>
    <w:rsid w:val="54AE27FD"/>
    <w:rsid w:val="54F1676A"/>
    <w:rsid w:val="554A487A"/>
    <w:rsid w:val="55804D54"/>
    <w:rsid w:val="55ED318A"/>
    <w:rsid w:val="57692676"/>
    <w:rsid w:val="5830463D"/>
    <w:rsid w:val="586A7C9A"/>
    <w:rsid w:val="586B0F9F"/>
    <w:rsid w:val="587C3438"/>
    <w:rsid w:val="58AB1D89"/>
    <w:rsid w:val="58E72AE7"/>
    <w:rsid w:val="59930A01"/>
    <w:rsid w:val="5998290B"/>
    <w:rsid w:val="59A4671D"/>
    <w:rsid w:val="59ED369A"/>
    <w:rsid w:val="5A160FDB"/>
    <w:rsid w:val="5AA41B43"/>
    <w:rsid w:val="5AD65B96"/>
    <w:rsid w:val="5AEE543B"/>
    <w:rsid w:val="5B2D07A3"/>
    <w:rsid w:val="5B93724D"/>
    <w:rsid w:val="5BD0382F"/>
    <w:rsid w:val="5C0C5C12"/>
    <w:rsid w:val="5C522B03"/>
    <w:rsid w:val="5CB937AD"/>
    <w:rsid w:val="5CCE3752"/>
    <w:rsid w:val="5D146445"/>
    <w:rsid w:val="5D774E64"/>
    <w:rsid w:val="5DE97722"/>
    <w:rsid w:val="5E122AE4"/>
    <w:rsid w:val="5EB67D6F"/>
    <w:rsid w:val="5F145B8A"/>
    <w:rsid w:val="5F813FC0"/>
    <w:rsid w:val="5F8374C3"/>
    <w:rsid w:val="5FAE2505"/>
    <w:rsid w:val="5FCF62BD"/>
    <w:rsid w:val="5FE53CE4"/>
    <w:rsid w:val="60705E47"/>
    <w:rsid w:val="60D34866"/>
    <w:rsid w:val="60E73507"/>
    <w:rsid w:val="60F01C18"/>
    <w:rsid w:val="613F521A"/>
    <w:rsid w:val="62A847ED"/>
    <w:rsid w:val="63045E00"/>
    <w:rsid w:val="630E4191"/>
    <w:rsid w:val="633A04D8"/>
    <w:rsid w:val="63737739"/>
    <w:rsid w:val="63FF151B"/>
    <w:rsid w:val="64475192"/>
    <w:rsid w:val="64952D13"/>
    <w:rsid w:val="651A0D6E"/>
    <w:rsid w:val="65320613"/>
    <w:rsid w:val="6570177D"/>
    <w:rsid w:val="65755C04"/>
    <w:rsid w:val="66174109"/>
    <w:rsid w:val="66215D1D"/>
    <w:rsid w:val="66B56591"/>
    <w:rsid w:val="673335DC"/>
    <w:rsid w:val="67731E47"/>
    <w:rsid w:val="67F10517"/>
    <w:rsid w:val="68251C6A"/>
    <w:rsid w:val="6949654A"/>
    <w:rsid w:val="697E31A1"/>
    <w:rsid w:val="69FE4D74"/>
    <w:rsid w:val="6AAC3C13"/>
    <w:rsid w:val="6AF6750A"/>
    <w:rsid w:val="6AF74F8C"/>
    <w:rsid w:val="6B845E74"/>
    <w:rsid w:val="6BA0669E"/>
    <w:rsid w:val="6C976C36"/>
    <w:rsid w:val="6CE04AAC"/>
    <w:rsid w:val="6CF33ACD"/>
    <w:rsid w:val="6CFC695A"/>
    <w:rsid w:val="6D1C6E8F"/>
    <w:rsid w:val="6D891A42"/>
    <w:rsid w:val="6D9510D7"/>
    <w:rsid w:val="6DD92AC5"/>
    <w:rsid w:val="6DE40E56"/>
    <w:rsid w:val="6E571195"/>
    <w:rsid w:val="6E6E0DBB"/>
    <w:rsid w:val="6E8A28E9"/>
    <w:rsid w:val="6E9D6087"/>
    <w:rsid w:val="6EB76C30"/>
    <w:rsid w:val="6ED53C62"/>
    <w:rsid w:val="6EE56679"/>
    <w:rsid w:val="6F0B413C"/>
    <w:rsid w:val="6F3574FF"/>
    <w:rsid w:val="6F5E6145"/>
    <w:rsid w:val="703B482E"/>
    <w:rsid w:val="704760C2"/>
    <w:rsid w:val="70FA3967"/>
    <w:rsid w:val="715E6F0F"/>
    <w:rsid w:val="717F3BC0"/>
    <w:rsid w:val="718F3E5B"/>
    <w:rsid w:val="719018DC"/>
    <w:rsid w:val="71A053FA"/>
    <w:rsid w:val="72C46456"/>
    <w:rsid w:val="73376795"/>
    <w:rsid w:val="73401623"/>
    <w:rsid w:val="735C0F53"/>
    <w:rsid w:val="736714E2"/>
    <w:rsid w:val="736B376C"/>
    <w:rsid w:val="7388529A"/>
    <w:rsid w:val="738B621F"/>
    <w:rsid w:val="73EA1ABC"/>
    <w:rsid w:val="73EF26C0"/>
    <w:rsid w:val="74A33469"/>
    <w:rsid w:val="74A36CEC"/>
    <w:rsid w:val="75167F24"/>
    <w:rsid w:val="75C96ACE"/>
    <w:rsid w:val="75DD1EEC"/>
    <w:rsid w:val="763E6A8D"/>
    <w:rsid w:val="766C62D7"/>
    <w:rsid w:val="76BE285E"/>
    <w:rsid w:val="770664D6"/>
    <w:rsid w:val="771E02F9"/>
    <w:rsid w:val="77F812E1"/>
    <w:rsid w:val="78096FFD"/>
    <w:rsid w:val="78260B2C"/>
    <w:rsid w:val="78271E31"/>
    <w:rsid w:val="78461060"/>
    <w:rsid w:val="78B47496"/>
    <w:rsid w:val="78BA6E21"/>
    <w:rsid w:val="78C209AA"/>
    <w:rsid w:val="790E68AB"/>
    <w:rsid w:val="796D68C4"/>
    <w:rsid w:val="799257FF"/>
    <w:rsid w:val="79A2131D"/>
    <w:rsid w:val="79FD4EAF"/>
    <w:rsid w:val="7A0E644E"/>
    <w:rsid w:val="7A294A79"/>
    <w:rsid w:val="7A446928"/>
    <w:rsid w:val="7A550DC0"/>
    <w:rsid w:val="7A6029D5"/>
    <w:rsid w:val="7A8E0021"/>
    <w:rsid w:val="7B0669E6"/>
    <w:rsid w:val="7BA07ADE"/>
    <w:rsid w:val="7BC96724"/>
    <w:rsid w:val="7BE505D2"/>
    <w:rsid w:val="7BEE0EE2"/>
    <w:rsid w:val="7BF043E5"/>
    <w:rsid w:val="7CAC6D16"/>
    <w:rsid w:val="7CBE5D37"/>
    <w:rsid w:val="7CCD4CCD"/>
    <w:rsid w:val="7D761C62"/>
    <w:rsid w:val="7E5F1BE0"/>
    <w:rsid w:val="7EBF0D00"/>
    <w:rsid w:val="7EFA5662"/>
    <w:rsid w:val="7F115287"/>
    <w:rsid w:val="7FD562CA"/>
  </w:rsids>
  <w:doNotAutoCompressPictures/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MS Mincho" w:cs="Times New Roman"/>
      <w:sz w:val="24"/>
      <w:szCs w:val="24"/>
      <w:lang w:eastAsia="es-ES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rFonts w:ascii="Lucida Grande" w:hAnsi="Lucida Grande" w:cs="Lucida Grande"/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252"/>
        <w:tab w:val="right" w:pos="8504"/>
      </w:tabs>
    </w:pPr>
  </w:style>
  <w:style w:type="paragraph" w:styleId="4">
    <w:name w:val="header"/>
    <w:basedOn w:val="1"/>
    <w:link w:val="10"/>
    <w:unhideWhenUsed/>
    <w:qFormat/>
    <w:uiPriority w:val="99"/>
    <w:pPr>
      <w:tabs>
        <w:tab w:val="center" w:pos="4252"/>
        <w:tab w:val="right" w:pos="8504"/>
      </w:tabs>
    </w:p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Texte de bulles Car"/>
    <w:link w:val="2"/>
    <w:semiHidden/>
    <w:qFormat/>
    <w:uiPriority w:val="99"/>
    <w:rPr>
      <w:rFonts w:ascii="Lucida Grande" w:hAnsi="Lucida Grande" w:cs="Lucida Grande"/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En-tête Car"/>
    <w:basedOn w:val="5"/>
    <w:link w:val="4"/>
    <w:qFormat/>
    <w:uiPriority w:val="99"/>
  </w:style>
  <w:style w:type="character" w:customStyle="1" w:styleId="11">
    <w:name w:val="Pied de page Car"/>
    <w:basedOn w:val="5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modeles-de-cv\descargar\descargar-word\Formato1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2CACA6-BC06-4394-9722-D3C0EFEF03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Formato11</Template>
  <Pages>1</Pages>
  <Words>0</Words>
  <Characters>0</Characters>
  <Lines>1</Lines>
  <Paragraphs>1</Paragraphs>
  <ScaleCrop>false</ScaleCrop>
  <LinksUpToDate>false</LinksUpToDate>
  <CharactersWithSpaces>22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2013-08-13T22:26:00Z</dcterms:created>
  <dc:creator>Charles</dc:creator>
  <cp:lastModifiedBy>YANG</cp:lastModifiedBy>
  <dcterms:modified xsi:type="dcterms:W3CDTF">2016-08-19T19:55:03Z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